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want to record a strange thing that happens when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Homework 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want to define the layers in Residual_block in a flexible way, that once the parameters for each layer are provided (no matter how long),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able to define the layers and run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However, the following commands are correct:</w:t>
      </w:r>
    </w:p>
    <w:p>
      <w:r>
        <w:drawing>
          <wp:inline distT="0" distB="0" distL="114300" distR="114300">
            <wp:extent cx="5271770" cy="12763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764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6650" cy="222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the following one will fail to define the variables or run the code so errors will be raised:</w:t>
      </w:r>
    </w:p>
    <w:p>
      <w:r>
        <w:drawing>
          <wp:inline distT="0" distB="0" distL="114300" distR="114300">
            <wp:extent cx="5267325" cy="106045"/>
            <wp:effectExtent l="0" t="0" r="31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227330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1800" cy="2349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52585"/>
    <w:rsid w:val="1815258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2018-10-01T22:39:00Z</dcterms:created>
  <dc:creator>LEN</dc:creator>
  <cp:lastModifiedBy>LEN</cp:lastModifiedBy>
  <dcterms:modified xsi:type="dcterms:W3CDTF">2018-10-01T22:56:53Z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